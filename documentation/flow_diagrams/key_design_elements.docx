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5949C" w14:textId="00B7CB4B" w:rsidR="00A10484" w:rsidRDefault="00990E37">
      <w:pPr>
        <w:pStyle w:val="Title"/>
      </w:pPr>
      <w:r>
        <w:t>Key Design Elements</w:t>
      </w:r>
    </w:p>
    <w:p w14:paraId="2BCE0B92" w14:textId="6174F427" w:rsidR="00FC3128" w:rsidRDefault="00FC3128" w:rsidP="00990E37">
      <w:r>
        <w:t xml:space="preserve">This document outlines the key design and structural elements of the Carob Cottage website. </w:t>
      </w:r>
    </w:p>
    <w:p w14:paraId="5EC75674" w14:textId="27795100" w:rsidR="00FC3128" w:rsidRDefault="00FC3128" w:rsidP="00FC3128">
      <w:pPr>
        <w:pStyle w:val="Heading1"/>
      </w:pPr>
      <w:r>
        <w:t>Pages</w:t>
      </w:r>
    </w:p>
    <w:p w14:paraId="4E65E246" w14:textId="2A12BC49" w:rsidR="00990E37" w:rsidRDefault="00990E37" w:rsidP="00990E37">
      <w:r>
        <w:t xml:space="preserve">The site will contain the following pages: </w:t>
      </w:r>
    </w:p>
    <w:p w14:paraId="4F656792" w14:textId="04D5BB0F" w:rsidR="00990E37" w:rsidRDefault="00990E37" w:rsidP="00990E37">
      <w:pPr>
        <w:pStyle w:val="ListParagraph"/>
        <w:numPr>
          <w:ilvl w:val="0"/>
          <w:numId w:val="31"/>
        </w:numPr>
      </w:pPr>
      <w:r>
        <w:t>Home page (landing)</w:t>
      </w:r>
    </w:p>
    <w:p w14:paraId="1675E17A" w14:textId="47865C7F" w:rsidR="00990E37" w:rsidRDefault="00990E37" w:rsidP="00990E37">
      <w:pPr>
        <w:pStyle w:val="ListParagraph"/>
        <w:numPr>
          <w:ilvl w:val="0"/>
          <w:numId w:val="31"/>
        </w:numPr>
      </w:pPr>
      <w:r>
        <w:t>Amenities</w:t>
      </w:r>
    </w:p>
    <w:p w14:paraId="08975BD7" w14:textId="3B9B4D16" w:rsidR="00990E37" w:rsidRDefault="00990E37" w:rsidP="00990E37">
      <w:pPr>
        <w:pStyle w:val="ListParagraph"/>
        <w:numPr>
          <w:ilvl w:val="0"/>
          <w:numId w:val="31"/>
        </w:numPr>
      </w:pPr>
      <w:r>
        <w:t>The area</w:t>
      </w:r>
    </w:p>
    <w:p w14:paraId="2F2D3391" w14:textId="20E0C97E" w:rsidR="00990E37" w:rsidRDefault="00990E37" w:rsidP="00990E37">
      <w:pPr>
        <w:pStyle w:val="ListParagraph"/>
        <w:numPr>
          <w:ilvl w:val="0"/>
          <w:numId w:val="31"/>
        </w:numPr>
      </w:pPr>
      <w:r>
        <w:t>About</w:t>
      </w:r>
    </w:p>
    <w:p w14:paraId="6A9EB36C" w14:textId="32EE7136" w:rsidR="00990E37" w:rsidRDefault="00455607" w:rsidP="00990E37">
      <w:pPr>
        <w:pStyle w:val="ListParagraph"/>
        <w:numPr>
          <w:ilvl w:val="0"/>
          <w:numId w:val="31"/>
        </w:numPr>
      </w:pPr>
      <w:r>
        <w:t>Gallery</w:t>
      </w:r>
    </w:p>
    <w:p w14:paraId="35851C83" w14:textId="1C047584" w:rsidR="00F6174D" w:rsidRDefault="00F6174D" w:rsidP="00990E37">
      <w:pPr>
        <w:pStyle w:val="ListParagraph"/>
        <w:numPr>
          <w:ilvl w:val="0"/>
          <w:numId w:val="31"/>
        </w:numPr>
      </w:pPr>
      <w:r>
        <w:t>Amenities</w:t>
      </w:r>
    </w:p>
    <w:p w14:paraId="0A8F0C9F" w14:textId="7EFE3595" w:rsidR="00990E37" w:rsidRDefault="00990E37" w:rsidP="00990E37">
      <w:pPr>
        <w:pStyle w:val="ListParagraph"/>
        <w:numPr>
          <w:ilvl w:val="0"/>
          <w:numId w:val="31"/>
        </w:numPr>
      </w:pPr>
      <w:r>
        <w:t>Reservations</w:t>
      </w:r>
    </w:p>
    <w:p w14:paraId="12307B34" w14:textId="7C4A463C" w:rsidR="00990E37" w:rsidRDefault="00990E37" w:rsidP="00990E37">
      <w:pPr>
        <w:pStyle w:val="ListParagraph"/>
        <w:numPr>
          <w:ilvl w:val="0"/>
          <w:numId w:val="31"/>
        </w:numPr>
      </w:pPr>
      <w:r>
        <w:t>Contact</w:t>
      </w:r>
    </w:p>
    <w:p w14:paraId="313BBF2D" w14:textId="22565DD6" w:rsidR="00FC3128" w:rsidRDefault="00990E37" w:rsidP="00FC3128">
      <w:pPr>
        <w:pStyle w:val="ListParagraph"/>
        <w:numPr>
          <w:ilvl w:val="0"/>
          <w:numId w:val="31"/>
        </w:numPr>
      </w:pPr>
      <w:r>
        <w:t>Terms and Conditions</w:t>
      </w:r>
    </w:p>
    <w:p w14:paraId="665AA0F3" w14:textId="1F6781C6" w:rsidR="005E1C5C" w:rsidRDefault="005E1C5C" w:rsidP="005E1C5C">
      <w:r>
        <w:t xml:space="preserve">The following backend pages will exist: </w:t>
      </w:r>
    </w:p>
    <w:p w14:paraId="60EA5235" w14:textId="1455FF5A" w:rsidR="005E1C5C" w:rsidRDefault="005E1C5C" w:rsidP="005E1C5C">
      <w:pPr>
        <w:pStyle w:val="ListParagraph"/>
        <w:numPr>
          <w:ilvl w:val="0"/>
          <w:numId w:val="33"/>
        </w:numPr>
      </w:pPr>
      <w:r>
        <w:t xml:space="preserve">Administrator login </w:t>
      </w:r>
    </w:p>
    <w:p w14:paraId="4231E4DB" w14:textId="3472E9FD" w:rsidR="005E1C5C" w:rsidRDefault="005E1C5C" w:rsidP="005E1C5C">
      <w:pPr>
        <w:pStyle w:val="ListParagraph"/>
        <w:numPr>
          <w:ilvl w:val="0"/>
          <w:numId w:val="33"/>
        </w:numPr>
      </w:pPr>
      <w:r>
        <w:t>Home</w:t>
      </w:r>
    </w:p>
    <w:p w14:paraId="00D81ECA" w14:textId="0DA7646F" w:rsidR="005E1C5C" w:rsidRDefault="005E1C5C" w:rsidP="005E1C5C">
      <w:pPr>
        <w:pStyle w:val="ListParagraph"/>
        <w:numPr>
          <w:ilvl w:val="0"/>
          <w:numId w:val="33"/>
        </w:numPr>
      </w:pPr>
      <w:r>
        <w:t>Booking history</w:t>
      </w:r>
    </w:p>
    <w:p w14:paraId="5B96F07C" w14:textId="6964E4F9" w:rsidR="005E1C5C" w:rsidRDefault="005E1C5C" w:rsidP="005E1C5C">
      <w:pPr>
        <w:pStyle w:val="ListParagraph"/>
        <w:numPr>
          <w:ilvl w:val="0"/>
          <w:numId w:val="33"/>
        </w:numPr>
      </w:pPr>
      <w:r>
        <w:t>Site Modification</w:t>
      </w:r>
    </w:p>
    <w:p w14:paraId="4203551A" w14:textId="07574503" w:rsidR="001C33AF" w:rsidRDefault="001C33AF" w:rsidP="00FC3128">
      <w:pPr>
        <w:pStyle w:val="Heading1"/>
      </w:pPr>
      <w:r>
        <w:t>Layout</w:t>
      </w:r>
      <w:r w:rsidR="00CE1DB2">
        <w:t>s</w:t>
      </w:r>
    </w:p>
    <w:p w14:paraId="1135CD82" w14:textId="350CC974" w:rsidR="00CF10E3" w:rsidRDefault="00CF10E3" w:rsidP="00CF10E3">
      <w:pPr>
        <w:pStyle w:val="Heading2"/>
      </w:pPr>
      <w:r>
        <w:t>Generic Layout</w:t>
      </w:r>
    </w:p>
    <w:p w14:paraId="38B47546" w14:textId="2ED08973" w:rsidR="001C33AF" w:rsidRDefault="00CF10E3" w:rsidP="001C33AF">
      <w:r>
        <w:t>The following format will be used for all pages.</w:t>
      </w:r>
    </w:p>
    <w:p w14:paraId="20D71B01" w14:textId="1DA7EE73" w:rsidR="00CF10E3" w:rsidRDefault="00CF10E3" w:rsidP="001C33AF">
      <w:r>
        <w:rPr>
          <w:noProof/>
        </w:rPr>
        <w:drawing>
          <wp:inline distT="0" distB="0" distL="0" distR="0" wp14:anchorId="25EDB38F" wp14:editId="2D145DA4">
            <wp:extent cx="5895340" cy="197770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1977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36F98" w14:textId="4DCD74E8" w:rsidR="00CF10E3" w:rsidRDefault="00C55408" w:rsidP="00CF10E3">
      <w:pPr>
        <w:pStyle w:val="Heading2"/>
      </w:pPr>
      <w:r>
        <w:lastRenderedPageBreak/>
        <w:t>Home</w:t>
      </w:r>
    </w:p>
    <w:p w14:paraId="0E65716E" w14:textId="4F018060" w:rsidR="00C55408" w:rsidRPr="00C55408" w:rsidRDefault="003566DA" w:rsidP="00C55408">
      <w:r>
        <w:rPr>
          <w:noProof/>
        </w:rPr>
        <w:drawing>
          <wp:inline distT="0" distB="0" distL="0" distR="0" wp14:anchorId="6A5CCAAD" wp14:editId="6DDE14C2">
            <wp:extent cx="6070600" cy="373106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878" cy="3745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A288A2" w14:textId="0E4D43B4" w:rsidR="00246777" w:rsidRDefault="00246777" w:rsidP="00B572BB">
      <w:pPr>
        <w:pStyle w:val="Heading2"/>
      </w:pPr>
      <w:r>
        <w:t>Amenities</w:t>
      </w:r>
    </w:p>
    <w:p w14:paraId="42277A31" w14:textId="5B9657F1" w:rsidR="00246777" w:rsidRDefault="00C63CB0" w:rsidP="002467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8ABB7" wp14:editId="2CFC91A0">
                <wp:simplePos x="0" y="0"/>
                <wp:positionH relativeFrom="margin">
                  <wp:posOffset>63500</wp:posOffset>
                </wp:positionH>
                <wp:positionV relativeFrom="paragraph">
                  <wp:posOffset>2569210</wp:posOffset>
                </wp:positionV>
                <wp:extent cx="155575" cy="155575"/>
                <wp:effectExtent l="19050" t="19050" r="15875" b="34925"/>
                <wp:wrapNone/>
                <wp:docPr id="47" name="Star: 7 Point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6324" id="Star: 7 Points 47" o:spid="_x0000_s1026" style="position:absolute;margin-left:5pt;margin-top:202.3pt;width:12.2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5575,15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" path="m,100051l23957,69238,15407,30814r38424,l77788,r23956,30814l140168,30814r-8550,38424l155575,100051r-34619,17101l112406,155576,77788,138475,43169,155576,34619,117152,,100051xe" fillcolor="white [3201]" strokecolor="black [3200]" strokeweight="1pt">
                <v:stroke joinstyle="miter"/>
                <v:path arrowok="t" o:connecttype="custom" o:connectlocs="0,100051;23957,69238;15407,30814;53831,30814;77788,0;101744,30814;140168,30814;131618,69238;155575,100051;120956,117152;112406,155576;77788,138475;43169,155576;34619,117152;0,100051" o:connectangles="0,0,0,0,0,0,0,0,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402253" wp14:editId="6111C871">
            <wp:extent cx="6038850" cy="2495139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145" cy="2517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479689" w14:textId="2864AF1F" w:rsidR="00C63CB0" w:rsidRPr="00B532F1" w:rsidRDefault="00C63CB0">
      <w:r>
        <w:t xml:space="preserve">        - Logo</w:t>
      </w:r>
      <w:r>
        <w:br w:type="page"/>
      </w:r>
    </w:p>
    <w:p w14:paraId="65660A29" w14:textId="04231FA8" w:rsidR="00C63CB0" w:rsidRDefault="00C63CB0" w:rsidP="00B572BB">
      <w:pPr>
        <w:pStyle w:val="Heading2"/>
      </w:pPr>
      <w:r>
        <w:lastRenderedPageBreak/>
        <w:t>About</w:t>
      </w:r>
    </w:p>
    <w:p w14:paraId="7ADC1561" w14:textId="682D353A" w:rsidR="00F6174D" w:rsidRPr="00C63CB0" w:rsidRDefault="000665F1" w:rsidP="00C63CB0">
      <w:r>
        <w:rPr>
          <w:noProof/>
        </w:rPr>
        <w:drawing>
          <wp:inline distT="0" distB="0" distL="0" distR="0" wp14:anchorId="3F73B6E5" wp14:editId="64997690">
            <wp:extent cx="5906998" cy="549211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69" cy="5501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D05B8" w14:textId="18ED5F19" w:rsidR="00FC3128" w:rsidRDefault="00FC3128" w:rsidP="00046028">
      <w:pPr>
        <w:pStyle w:val="Heading2"/>
      </w:pPr>
      <w:r>
        <w:t>Navigation Bar</w:t>
      </w:r>
    </w:p>
    <w:p w14:paraId="243C3933" w14:textId="47B5973E" w:rsidR="00FC3128" w:rsidRDefault="001C33AF" w:rsidP="00FC3128">
      <w:r>
        <w:t>This is a rough outline of the navigation bar</w:t>
      </w:r>
      <w:r w:rsidR="00CE1DB2">
        <w:t>:</w:t>
      </w:r>
    </w:p>
    <w:p w14:paraId="0A3BF45C" w14:textId="7957583B" w:rsidR="00CE1DB2" w:rsidRPr="00FC3128" w:rsidRDefault="00977A94" w:rsidP="00FC3128">
      <w:r>
        <w:rPr>
          <w:noProof/>
        </w:rPr>
        <w:drawing>
          <wp:inline distT="0" distB="0" distL="0" distR="0" wp14:anchorId="35193EBA" wp14:editId="290281B4">
            <wp:extent cx="5888356" cy="33699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157" cy="386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930003" w14:textId="7780BE1D" w:rsidR="00855982" w:rsidRPr="00855982" w:rsidRDefault="00FC3128" w:rsidP="00046028">
      <w:pPr>
        <w:pStyle w:val="Heading2"/>
      </w:pPr>
      <w:bookmarkStart w:id="0" w:name="OLE_LINK1"/>
      <w:bookmarkStart w:id="1" w:name="OLE_LINK2"/>
      <w:r>
        <w:t>Footer</w:t>
      </w:r>
    </w:p>
    <w:bookmarkEnd w:id="0"/>
    <w:bookmarkEnd w:id="1"/>
    <w:p w14:paraId="74E1AE77" w14:textId="59BC600B" w:rsidR="00CF10E3" w:rsidRDefault="00CE1DB2" w:rsidP="00CF10E3">
      <w:r>
        <w:rPr>
          <w:noProof/>
        </w:rPr>
        <w:drawing>
          <wp:inline distT="0" distB="0" distL="0" distR="0" wp14:anchorId="0891AF87" wp14:editId="150D9E39">
            <wp:extent cx="5943600" cy="296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5007" w14:textId="74BF7172" w:rsidR="00F6174D" w:rsidRDefault="00F6174D" w:rsidP="00046028">
      <w:pPr>
        <w:pStyle w:val="Heading2"/>
      </w:pPr>
      <w:r>
        <w:lastRenderedPageBreak/>
        <w:t>Gallery</w:t>
      </w:r>
    </w:p>
    <w:p w14:paraId="6F701C18" w14:textId="77A30C86" w:rsidR="008720D3" w:rsidRDefault="008720D3" w:rsidP="008720D3">
      <w:r>
        <w:rPr>
          <w:noProof/>
        </w:rPr>
        <w:drawing>
          <wp:inline distT="0" distB="0" distL="0" distR="0" wp14:anchorId="4C188FB4" wp14:editId="1B944C10">
            <wp:extent cx="6000750" cy="2491137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70" cy="2509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4718E" w14:textId="35CAAA05" w:rsidR="00041785" w:rsidRDefault="00424A59" w:rsidP="00046028">
      <w:pPr>
        <w:pStyle w:val="Heading2"/>
      </w:pPr>
      <w:r>
        <w:t>Terms and Conditions</w:t>
      </w:r>
    </w:p>
    <w:p w14:paraId="3AE95B22" w14:textId="2AE64B7F" w:rsidR="00424A59" w:rsidRDefault="00424A59" w:rsidP="00424A59">
      <w:r>
        <w:rPr>
          <w:noProof/>
        </w:rPr>
        <w:drawing>
          <wp:inline distT="0" distB="0" distL="0" distR="0" wp14:anchorId="514F7B38" wp14:editId="47A548CA">
            <wp:extent cx="5979160" cy="2571388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648" cy="2582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EB0001" w14:textId="52D1CF0D" w:rsidR="00424A59" w:rsidRDefault="00046028" w:rsidP="00046028">
      <w:pPr>
        <w:pStyle w:val="Heading2"/>
      </w:pPr>
      <w:r>
        <w:t xml:space="preserve">Contact Us </w:t>
      </w:r>
    </w:p>
    <w:p w14:paraId="164F5C27" w14:textId="72DBAE4C" w:rsidR="0073061F" w:rsidRDefault="0073061F" w:rsidP="0073061F">
      <w:r>
        <w:rPr>
          <w:noProof/>
        </w:rPr>
        <w:drawing>
          <wp:inline distT="0" distB="0" distL="0" distR="0" wp14:anchorId="7D4B9A89" wp14:editId="18259370">
            <wp:extent cx="5967410" cy="1885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592" cy="1906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C72024" w14:textId="77777777" w:rsidR="001A693E" w:rsidRDefault="0073061F" w:rsidP="0073061F">
      <w:pPr>
        <w:pStyle w:val="Heading2"/>
      </w:pPr>
      <w:r>
        <w:lastRenderedPageBreak/>
        <w:t>About the Area</w:t>
      </w:r>
    </w:p>
    <w:p w14:paraId="70BA9204" w14:textId="7AF3EBE4" w:rsidR="0073061F" w:rsidRDefault="001A693E" w:rsidP="0073061F">
      <w:pPr>
        <w:pStyle w:val="Heading2"/>
      </w:pPr>
      <w:r>
        <w:rPr>
          <w:noProof/>
        </w:rPr>
        <w:drawing>
          <wp:inline distT="0" distB="0" distL="0" distR="0" wp14:anchorId="2F8F3581" wp14:editId="4F6733A7">
            <wp:extent cx="4178657" cy="760095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020" cy="7628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AD89BA" w14:textId="3C62A6E6" w:rsidR="001A693E" w:rsidRDefault="00630BF4" w:rsidP="00630BF4">
      <w:pPr>
        <w:pStyle w:val="Heading2"/>
      </w:pPr>
      <w:r>
        <w:lastRenderedPageBreak/>
        <w:t xml:space="preserve">Reservation </w:t>
      </w:r>
    </w:p>
    <w:p w14:paraId="2FA990DC" w14:textId="17271075" w:rsidR="00630BF4" w:rsidRDefault="00630BF4" w:rsidP="00630BF4"/>
    <w:p w14:paraId="50AF0563" w14:textId="007A056E" w:rsidR="00630BF4" w:rsidRDefault="00455607" w:rsidP="00630BF4">
      <w:r>
        <w:rPr>
          <w:noProof/>
        </w:rPr>
        <w:drawing>
          <wp:inline distT="0" distB="0" distL="0" distR="0" wp14:anchorId="1B834361" wp14:editId="1351F314">
            <wp:extent cx="5815618" cy="7096760"/>
            <wp:effectExtent l="0" t="0" r="0" b="889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448" cy="7106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2EF426" w14:textId="78592F91" w:rsidR="00455607" w:rsidRDefault="00455607" w:rsidP="00630BF4"/>
    <w:p w14:paraId="2ED86D1B" w14:textId="6C0E0D82" w:rsidR="0073061F" w:rsidRPr="0073061F" w:rsidRDefault="0073061F" w:rsidP="0073061F">
      <w:bookmarkStart w:id="2" w:name="_GoBack"/>
      <w:bookmarkEnd w:id="2"/>
    </w:p>
    <w:sectPr w:rsidR="0073061F" w:rsidRPr="0073061F" w:rsidSect="00855982"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DA76B" w14:textId="77777777" w:rsidR="00906384" w:rsidRDefault="00906384" w:rsidP="00855982">
      <w:pPr>
        <w:spacing w:after="0" w:line="240" w:lineRule="auto"/>
      </w:pPr>
      <w:r>
        <w:separator/>
      </w:r>
    </w:p>
  </w:endnote>
  <w:endnote w:type="continuationSeparator" w:id="0">
    <w:p w14:paraId="46634451" w14:textId="77777777" w:rsidR="00906384" w:rsidRDefault="0090638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7DA84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189BD" w14:textId="77777777" w:rsidR="00906384" w:rsidRDefault="00906384" w:rsidP="00855982">
      <w:pPr>
        <w:spacing w:after="0" w:line="240" w:lineRule="auto"/>
      </w:pPr>
      <w:r>
        <w:separator/>
      </w:r>
    </w:p>
  </w:footnote>
  <w:footnote w:type="continuationSeparator" w:id="0">
    <w:p w14:paraId="4601E58C" w14:textId="77777777" w:rsidR="00906384" w:rsidRDefault="0090638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32AC0"/>
    <w:multiLevelType w:val="hybridMultilevel"/>
    <w:tmpl w:val="6B5E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8604FF8"/>
    <w:multiLevelType w:val="hybridMultilevel"/>
    <w:tmpl w:val="46D0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650DA"/>
    <w:multiLevelType w:val="hybridMultilevel"/>
    <w:tmpl w:val="ED66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80D2582"/>
    <w:multiLevelType w:val="hybridMultilevel"/>
    <w:tmpl w:val="C3BA59FA"/>
    <w:lvl w:ilvl="0" w:tplc="E8A6B6F0">
      <w:numFmt w:val="bullet"/>
      <w:lvlText w:val="-"/>
      <w:lvlJc w:val="left"/>
      <w:pPr>
        <w:ind w:left="90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0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9"/>
  </w:num>
  <w:num w:numId="30">
    <w:abstractNumId w:val="18"/>
  </w:num>
  <w:num w:numId="31">
    <w:abstractNumId w:val="10"/>
  </w:num>
  <w:num w:numId="32">
    <w:abstractNumId w:val="2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37"/>
    <w:rsid w:val="00041785"/>
    <w:rsid w:val="00046028"/>
    <w:rsid w:val="000665F1"/>
    <w:rsid w:val="00077C1E"/>
    <w:rsid w:val="001A693E"/>
    <w:rsid w:val="001C33AF"/>
    <w:rsid w:val="001D4362"/>
    <w:rsid w:val="00246777"/>
    <w:rsid w:val="003566DA"/>
    <w:rsid w:val="00424A59"/>
    <w:rsid w:val="0043580C"/>
    <w:rsid w:val="00455607"/>
    <w:rsid w:val="00565034"/>
    <w:rsid w:val="005E1C5C"/>
    <w:rsid w:val="00630BF4"/>
    <w:rsid w:val="00656BDF"/>
    <w:rsid w:val="0073061F"/>
    <w:rsid w:val="007833A7"/>
    <w:rsid w:val="00853DA7"/>
    <w:rsid w:val="00855982"/>
    <w:rsid w:val="008720D3"/>
    <w:rsid w:val="00906384"/>
    <w:rsid w:val="00977A94"/>
    <w:rsid w:val="00990E37"/>
    <w:rsid w:val="00A10484"/>
    <w:rsid w:val="00AB7ACB"/>
    <w:rsid w:val="00B46276"/>
    <w:rsid w:val="00B532F1"/>
    <w:rsid w:val="00B572BB"/>
    <w:rsid w:val="00BA4770"/>
    <w:rsid w:val="00C55408"/>
    <w:rsid w:val="00C63CB0"/>
    <w:rsid w:val="00CE1DB2"/>
    <w:rsid w:val="00CF10E3"/>
    <w:rsid w:val="00E92C53"/>
    <w:rsid w:val="00F6174D"/>
    <w:rsid w:val="00FC3128"/>
    <w:rsid w:val="00FD262C"/>
    <w:rsid w:val="00FE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98ED3"/>
  <w15:chartTrackingRefBased/>
  <w15:docId w15:val="{B9D98A8A-D7FC-4AF3-A8A3-26B4ADBE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990E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7C1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ss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392</TotalTime>
  <Pages>6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 Kassebaum</dc:creator>
  <cp:lastModifiedBy>Carl Kassebaum</cp:lastModifiedBy>
  <cp:revision>14</cp:revision>
  <dcterms:created xsi:type="dcterms:W3CDTF">2018-06-23T03:58:00Z</dcterms:created>
  <dcterms:modified xsi:type="dcterms:W3CDTF">2018-06-23T11:02:00Z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